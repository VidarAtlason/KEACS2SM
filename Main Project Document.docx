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53DE7" w:rsidRDefault="00D054BF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C94C84">
                <w:rPr>
                  <w:noProof/>
                  <w:lang w:val="en-GB" w:eastAsia="en-GB"/>
                </w:rPr>
                <w:drawing>
                  <wp:inline distT="0" distB="0" distL="0" distR="0">
                    <wp:extent cx="2047882" cy="876300"/>
                    <wp:effectExtent l="0" t="0" r="9525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68361" cy="8850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C94C8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3DE7" w:rsidRDefault="00D054BF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681B3E">
                                      <w:t>SUNSHINE RESORT PROJECT</w:t>
                                    </w:r>
                                  </w:sdtContent>
                                </w:sdt>
                              </w:p>
                              <w:p w:rsidR="00F041F6" w:rsidRDefault="00D054BF" w:rsidP="00F041F6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681B3E">
                                      <w:t>DAT14W</w:t>
                                    </w:r>
                                  </w:sdtContent>
                                </w:sdt>
                                <w:r w:rsidR="00F041F6">
                                  <w:t xml:space="preserve"> – Submission date: 16 December 2014</w:t>
                                </w:r>
                              </w:p>
                              <w:p w:rsidR="00A96C23" w:rsidRPr="00A96C23" w:rsidRDefault="00A96C23" w:rsidP="00A96C23">
                                <w:r>
                                  <w:t>Course: AP in Computer Science – First Year Project</w:t>
                                </w:r>
                              </w:p>
                              <w:p w:rsidR="00F041F6" w:rsidRDefault="00F041F6" w:rsidP="00F041F6">
                                <w:pPr>
                                  <w:pStyle w:val="Subtitle"/>
                                  <w:rPr>
                                    <w:b/>
                                  </w:rPr>
                                </w:pPr>
                              </w:p>
                              <w:p w:rsidR="00F041F6" w:rsidRDefault="00F041F6" w:rsidP="00F041F6">
                                <w:pPr>
                                  <w:pStyle w:val="Subtitle"/>
                                  <w:rPr>
                                    <w:b/>
                                  </w:rPr>
                                </w:pPr>
                                <w:r w:rsidRPr="00F041F6">
                                  <w:rPr>
                                    <w:b/>
                                  </w:rPr>
                                  <w:t>Group 3:</w:t>
                                </w:r>
                              </w:p>
                              <w:p w:rsidR="00F041F6" w:rsidRDefault="00F041F6" w:rsidP="008827A0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 xml:space="preserve">Christoffer Hauge Nielsen – DOB: </w:t>
                                </w:r>
                                <w:r w:rsidR="008827A0" w:rsidRPr="008827A0">
                                  <w:t>02/04/1991</w:t>
                                </w:r>
                              </w:p>
                              <w:p w:rsidR="00F041F6" w:rsidRPr="00F041F6" w:rsidRDefault="00F041F6" w:rsidP="008827A0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da-DK"/>
                                  </w:rPr>
                                </w:pPr>
                                <w:r w:rsidRPr="00F041F6">
                                  <w:rPr>
                                    <w:lang w:val="da-DK"/>
                                  </w:rPr>
                                  <w:t>Martin Bastian Egelund Nielsen – DOB:</w:t>
                                </w:r>
                                <w:r w:rsidR="008827A0">
                                  <w:rPr>
                                    <w:lang w:val="da-DK"/>
                                  </w:rPr>
                                  <w:t xml:space="preserve"> </w:t>
                                </w:r>
                                <w:r w:rsidR="008827A0" w:rsidRPr="008827A0">
                                  <w:rPr>
                                    <w:lang w:val="da-DK"/>
                                  </w:rPr>
                                  <w:t>11/03/1984</w:t>
                                </w:r>
                              </w:p>
                              <w:p w:rsidR="00F041F6" w:rsidRDefault="00F041F6" w:rsidP="008827A0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da-DK"/>
                                  </w:rPr>
                                </w:pPr>
                                <w:r>
                                  <w:rPr>
                                    <w:lang w:val="da-DK"/>
                                  </w:rPr>
                                  <w:t xml:space="preserve">Vidar Orn Atlason – DOB: </w:t>
                                </w:r>
                                <w:r w:rsidR="008827A0" w:rsidRPr="008827A0">
                                  <w:rPr>
                                    <w:lang w:val="da-DK"/>
                                  </w:rPr>
                                  <w:t>14/12/1989</w:t>
                                </w:r>
                              </w:p>
                              <w:p w:rsidR="00F041F6" w:rsidRPr="00F041F6" w:rsidRDefault="00F041F6" w:rsidP="00F041F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lang w:val="da-DK"/>
                                  </w:rPr>
                                </w:pPr>
                                <w:r>
                                  <w:rPr>
                                    <w:lang w:val="da-DK"/>
                                  </w:rPr>
                                  <w:t>Le Trung Kiem Ai – DOB: 21/01/1987</w:t>
                                </w:r>
                              </w:p>
                              <w:p w:rsidR="00F041F6" w:rsidRPr="00F041F6" w:rsidRDefault="00F041F6" w:rsidP="00F041F6">
                                <w:pPr>
                                  <w:rPr>
                                    <w:lang w:val="da-DK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" filled="f" stroked="f" strokeweight=".5pt">
                    <v:textbox style="mso-fit-shape-to-text:t" inset="0,0,0,0">
                      <w:txbxContent>
                        <w:p w:rsidR="00E53DE7" w:rsidRDefault="00D054BF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681B3E">
                                <w:t>SUNSHINE RESORT PROJECT</w:t>
                              </w:r>
                            </w:sdtContent>
                          </w:sdt>
                        </w:p>
                        <w:p w:rsidR="00F041F6" w:rsidRDefault="00D054BF" w:rsidP="00F041F6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681B3E">
                                <w:t>DAT14W</w:t>
                              </w:r>
                            </w:sdtContent>
                          </w:sdt>
                          <w:r w:rsidR="00F041F6">
                            <w:t xml:space="preserve"> – Submission date: 16 December 2014</w:t>
                          </w:r>
                        </w:p>
                        <w:p w:rsidR="00A96C23" w:rsidRPr="00A96C23" w:rsidRDefault="00A96C23" w:rsidP="00A96C23">
                          <w:r>
                            <w:t>Course: AP in Computer Science – First Year Project</w:t>
                          </w:r>
                        </w:p>
                        <w:p w:rsidR="00F041F6" w:rsidRDefault="00F041F6" w:rsidP="00F041F6">
                          <w:pPr>
                            <w:pStyle w:val="Subtitle"/>
                            <w:rPr>
                              <w:b/>
                            </w:rPr>
                          </w:pPr>
                        </w:p>
                        <w:p w:rsidR="00F041F6" w:rsidRDefault="00F041F6" w:rsidP="00F041F6">
                          <w:pPr>
                            <w:pStyle w:val="Subtitle"/>
                            <w:rPr>
                              <w:b/>
                            </w:rPr>
                          </w:pPr>
                          <w:r w:rsidRPr="00F041F6">
                            <w:rPr>
                              <w:b/>
                            </w:rPr>
                            <w:t>Group 3:</w:t>
                          </w:r>
                        </w:p>
                        <w:p w:rsidR="00F041F6" w:rsidRDefault="00F041F6" w:rsidP="008827A0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 xml:space="preserve">Christoffer Hauge Nielsen – DOB: </w:t>
                          </w:r>
                          <w:r w:rsidR="008827A0" w:rsidRPr="008827A0">
                            <w:t>02/04/1991</w:t>
                          </w:r>
                        </w:p>
                        <w:p w:rsidR="00F041F6" w:rsidRPr="00F041F6" w:rsidRDefault="00F041F6" w:rsidP="008827A0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da-DK"/>
                            </w:rPr>
                          </w:pPr>
                          <w:r w:rsidRPr="00F041F6">
                            <w:rPr>
                              <w:lang w:val="da-DK"/>
                            </w:rPr>
                            <w:t>Martin Bastian Egelund Nielsen – DOB:</w:t>
                          </w:r>
                          <w:r w:rsidR="008827A0">
                            <w:rPr>
                              <w:lang w:val="da-DK"/>
                            </w:rPr>
                            <w:t xml:space="preserve"> </w:t>
                          </w:r>
                          <w:r w:rsidR="008827A0" w:rsidRPr="008827A0">
                            <w:rPr>
                              <w:lang w:val="da-DK"/>
                            </w:rPr>
                            <w:t>11/03/1984</w:t>
                          </w:r>
                        </w:p>
                        <w:p w:rsidR="00F041F6" w:rsidRDefault="00F041F6" w:rsidP="008827A0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da-DK"/>
                            </w:rPr>
                          </w:pPr>
                          <w:r>
                            <w:rPr>
                              <w:lang w:val="da-DK"/>
                            </w:rPr>
                            <w:t xml:space="preserve">Vidar Orn Atlason – DOB: </w:t>
                          </w:r>
                          <w:r w:rsidR="008827A0" w:rsidRPr="008827A0">
                            <w:rPr>
                              <w:lang w:val="da-DK"/>
                            </w:rPr>
                            <w:t>14/12/1989</w:t>
                          </w:r>
                        </w:p>
                        <w:p w:rsidR="00F041F6" w:rsidRPr="00F041F6" w:rsidRDefault="00F041F6" w:rsidP="00F041F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lang w:val="da-DK"/>
                            </w:rPr>
                          </w:pPr>
                          <w:r>
                            <w:rPr>
                              <w:lang w:val="da-DK"/>
                            </w:rPr>
                            <w:t>Le Trung Kiem Ai – DOB: 21/01/1987</w:t>
                          </w:r>
                        </w:p>
                        <w:p w:rsidR="00F041F6" w:rsidRPr="00F041F6" w:rsidRDefault="00F041F6" w:rsidP="00F041F6">
                          <w:pPr>
                            <w:rPr>
                              <w:lang w:val="da-DK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E53DE7" w:rsidRDefault="00E53DE7"/>
        <w:p w:rsidR="00E53DE7" w:rsidRDefault="00C94C84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4656939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5045" w:rsidRDefault="00295045">
          <w:pPr>
            <w:pStyle w:val="TOCHeading"/>
          </w:pPr>
          <w:r>
            <w:t>Contents</w:t>
          </w:r>
        </w:p>
        <w:p w:rsidR="00B93480" w:rsidRDefault="0029504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757915" w:history="1">
            <w:r w:rsidR="00B93480" w:rsidRPr="007543F6">
              <w:rPr>
                <w:rStyle w:val="Hyperlink"/>
                <w:noProof/>
              </w:rPr>
              <w:t>I.</w:t>
            </w:r>
            <w:r w:rsidR="00B93480">
              <w:rPr>
                <w:b w:val="0"/>
                <w:b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SOFTWARE DESIGN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_Toc401757915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16" w:history="1">
            <w:r w:rsidR="00B93480" w:rsidRPr="007543F6">
              <w:rPr>
                <w:rStyle w:val="Hyperlink"/>
                <w:noProof/>
              </w:rPr>
              <w:t>1.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Phase Plan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_Toc401757916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17" w:history="1">
            <w:r w:rsidR="00B93480" w:rsidRPr="007543F6">
              <w:rPr>
                <w:rStyle w:val="Hyperlink"/>
                <w:noProof/>
              </w:rPr>
              <w:t>2.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The Use Cases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_Toc401757917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18" w:history="1">
            <w:r w:rsidR="00B93480" w:rsidRPr="007543F6">
              <w:rPr>
                <w:rStyle w:val="Hyperlink"/>
                <w:noProof/>
              </w:rPr>
              <w:t>2.1.</w:t>
            </w:r>
            <w:r w:rsidR="00B93480"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Use Case Diagram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_Toc401757918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19" w:history="1">
            <w:r w:rsidR="00B93480" w:rsidRPr="007543F6">
              <w:rPr>
                <w:rStyle w:val="Hyperlink"/>
                <w:noProof/>
              </w:rPr>
              <w:t>2.2.</w:t>
            </w:r>
            <w:r w:rsidR="00B93480"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Fully-dressed Use Cases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_Toc401757919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20" w:history="1">
            <w:r w:rsidR="00B93480" w:rsidRPr="007543F6">
              <w:rPr>
                <w:rStyle w:val="Hyperlink"/>
                <w:noProof/>
              </w:rPr>
              <w:t>2.3.</w:t>
            </w:r>
            <w:r w:rsidR="00B93480"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Other use cases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_Toc401757920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1" w:history="1">
            <w:r w:rsidR="00B93480" w:rsidRPr="007543F6">
              <w:rPr>
                <w:rStyle w:val="Hyperlink"/>
                <w:noProof/>
              </w:rPr>
              <w:t>3.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Supplementary Specification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_Toc401757921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2" w:history="1">
            <w:r w:rsidR="00B93480" w:rsidRPr="007543F6">
              <w:rPr>
                <w:rStyle w:val="Hyperlink"/>
                <w:noProof/>
              </w:rPr>
              <w:t>4.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The Domain Model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_Toc401757922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3" w:history="1">
            <w:r w:rsidR="00B93480" w:rsidRPr="007543F6">
              <w:rPr>
                <w:rStyle w:val="Hyperlink"/>
                <w:noProof/>
              </w:rPr>
              <w:t>5.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The System Sequence Diagrams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_Toc401757923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4" w:history="1">
            <w:r w:rsidR="00B93480" w:rsidRPr="007543F6">
              <w:rPr>
                <w:rStyle w:val="Hyperlink"/>
                <w:noProof/>
              </w:rPr>
              <w:t>6.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The Sequence Diagrams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_Toc401757924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5" w:history="1">
            <w:r w:rsidR="00B93480" w:rsidRPr="007543F6">
              <w:rPr>
                <w:rStyle w:val="Hyperlink"/>
                <w:noProof/>
              </w:rPr>
              <w:t>7.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The Design Class Diagram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_Toc401757925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6" w:history="1">
            <w:r w:rsidR="00B93480" w:rsidRPr="007543F6">
              <w:rPr>
                <w:rStyle w:val="Hyperlink"/>
                <w:noProof/>
              </w:rPr>
              <w:t>8.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GRASP Responsibilities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_Toc401757926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3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1757927" w:history="1">
            <w:r w:rsidR="00B93480" w:rsidRPr="007543F6">
              <w:rPr>
                <w:rStyle w:val="Hyperlink"/>
                <w:noProof/>
              </w:rPr>
              <w:t>II.</w:t>
            </w:r>
            <w:r w:rsidR="00B93480">
              <w:rPr>
                <w:b w:val="0"/>
                <w:b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SOFTWARE CONSTRUCTION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_Toc401757927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8" w:history="1">
            <w:r w:rsidR="00B93480" w:rsidRPr="007543F6">
              <w:rPr>
                <w:rStyle w:val="Hyperlink"/>
                <w:noProof/>
              </w:rPr>
              <w:t>1.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The Class Diagram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_Toc401757928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29" w:history="1">
            <w:r w:rsidR="00B93480" w:rsidRPr="007543F6">
              <w:rPr>
                <w:rStyle w:val="Hyperlink"/>
                <w:noProof/>
              </w:rPr>
              <w:t>2.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The Database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_Toc401757929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0" w:history="1">
            <w:r w:rsidR="00B93480" w:rsidRPr="007543F6">
              <w:rPr>
                <w:rStyle w:val="Hyperlink"/>
                <w:noProof/>
              </w:rPr>
              <w:t>3.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The scope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_Toc401757930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1" w:history="1">
            <w:r w:rsidR="00B93480" w:rsidRPr="007543F6">
              <w:rPr>
                <w:rStyle w:val="Hyperlink"/>
                <w:noProof/>
              </w:rPr>
              <w:t>4.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Description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_Toc401757931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2" w:history="1">
            <w:r w:rsidR="00B93480" w:rsidRPr="007543F6">
              <w:rPr>
                <w:rStyle w:val="Hyperlink"/>
                <w:noProof/>
              </w:rPr>
              <w:t>5.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A review of the application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_Toc401757932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3" w:history="1">
            <w:r w:rsidR="00B93480" w:rsidRPr="007543F6">
              <w:rPr>
                <w:rStyle w:val="Hyperlink"/>
                <w:noProof/>
              </w:rPr>
              <w:t>6.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Code focus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_Toc401757933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4" w:history="1">
            <w:r w:rsidR="00B93480" w:rsidRPr="007543F6">
              <w:rPr>
                <w:rStyle w:val="Hyperlink"/>
                <w:noProof/>
              </w:rPr>
              <w:t>7.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The User Interface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_Toc401757934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5" w:history="1">
            <w:r w:rsidR="00B93480" w:rsidRPr="007543F6">
              <w:rPr>
                <w:rStyle w:val="Hyperlink"/>
                <w:noProof/>
              </w:rPr>
              <w:t>8.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Application manual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_Toc401757935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6" w:history="1">
            <w:r w:rsidR="00B93480" w:rsidRPr="007543F6">
              <w:rPr>
                <w:rStyle w:val="Hyperlink"/>
                <w:noProof/>
              </w:rPr>
              <w:t>9.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The correlation between construction and design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_Toc401757936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7" w:history="1">
            <w:r w:rsidR="00B93480" w:rsidRPr="007543F6">
              <w:rPr>
                <w:rStyle w:val="Hyperlink"/>
                <w:noProof/>
              </w:rPr>
              <w:t>10.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The source code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_Toc401757937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1757938" w:history="1">
            <w:r w:rsidR="00B93480" w:rsidRPr="007543F6">
              <w:rPr>
                <w:rStyle w:val="Hyperlink"/>
                <w:noProof/>
              </w:rPr>
              <w:t>III.</w:t>
            </w:r>
            <w:r w:rsidR="00B93480">
              <w:rPr>
                <w:b w:val="0"/>
                <w:b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IT ORGANIZATION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_Toc401757938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39" w:history="1">
            <w:r w:rsidR="00B93480" w:rsidRPr="007543F6">
              <w:rPr>
                <w:rStyle w:val="Hyperlink"/>
                <w:noProof/>
              </w:rPr>
              <w:t>1.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The Company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_Toc401757939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40" w:history="1">
            <w:r w:rsidR="00B93480" w:rsidRPr="007543F6">
              <w:rPr>
                <w:rStyle w:val="Hyperlink"/>
                <w:noProof/>
              </w:rPr>
              <w:t>1.1.</w:t>
            </w:r>
            <w:r w:rsidR="00B93480"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About Sunshine Resort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_Toc401757940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4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41" w:history="1">
            <w:r w:rsidR="00B93480" w:rsidRPr="007543F6">
              <w:rPr>
                <w:rStyle w:val="Hyperlink"/>
                <w:noProof/>
              </w:rPr>
              <w:t>1.2.</w:t>
            </w:r>
            <w:r w:rsidR="00B93480"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Organization structure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_Toc401757941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5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42" w:history="1">
            <w:r w:rsidR="00B93480" w:rsidRPr="007543F6">
              <w:rPr>
                <w:rStyle w:val="Hyperlink"/>
                <w:noProof/>
              </w:rPr>
              <w:t>1.3.</w:t>
            </w:r>
            <w:r w:rsidR="00B93480"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SWOT analysis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_Toc401757942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5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3"/>
            <w:tabs>
              <w:tab w:val="left" w:pos="1320"/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401757943" w:history="1">
            <w:r w:rsidR="00B93480" w:rsidRPr="007543F6">
              <w:rPr>
                <w:rStyle w:val="Hyperlink"/>
                <w:noProof/>
              </w:rPr>
              <w:t>1.4.</w:t>
            </w:r>
            <w:r w:rsidR="00B93480">
              <w:rPr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Stakeholder analysis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_Toc401757943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5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44" w:history="1">
            <w:r w:rsidR="00B93480" w:rsidRPr="007543F6">
              <w:rPr>
                <w:rStyle w:val="Hyperlink"/>
                <w:noProof/>
              </w:rPr>
              <w:t>2.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Feasibility study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_Toc401757944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5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1757945" w:history="1">
            <w:r w:rsidR="00B93480" w:rsidRPr="007543F6">
              <w:rPr>
                <w:rStyle w:val="Hyperlink"/>
                <w:noProof/>
              </w:rPr>
              <w:t>IV.</w:t>
            </w:r>
            <w:r w:rsidR="00B93480">
              <w:rPr>
                <w:b w:val="0"/>
                <w:bCs w:val="0"/>
                <w:noProof/>
                <w:color w:val="auto"/>
                <w:sz w:val="22"/>
                <w:szCs w:val="22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OPERATING SYSTEM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_Toc401757945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5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46" w:history="1">
            <w:r w:rsidR="00B93480" w:rsidRPr="007543F6">
              <w:rPr>
                <w:rStyle w:val="Hyperlink"/>
                <w:noProof/>
              </w:rPr>
              <w:t>1.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Login security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_Toc401757946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5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47" w:history="1">
            <w:r w:rsidR="00B93480" w:rsidRPr="007543F6">
              <w:rPr>
                <w:rStyle w:val="Hyperlink"/>
                <w:noProof/>
              </w:rPr>
              <w:t>2.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Against external threats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_Toc401757947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5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48" w:history="1">
            <w:r w:rsidR="00B93480" w:rsidRPr="007543F6">
              <w:rPr>
                <w:rStyle w:val="Hyperlink"/>
                <w:noProof/>
              </w:rPr>
              <w:t>3.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More security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_Toc401757948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5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2"/>
            <w:tabs>
              <w:tab w:val="left" w:pos="1320"/>
            </w:tabs>
            <w:rPr>
              <w:noProof/>
              <w:color w:val="auto"/>
              <w:lang w:val="en-GB" w:eastAsia="en-GB"/>
            </w:rPr>
          </w:pPr>
          <w:hyperlink w:anchor="_Toc401757949" w:history="1">
            <w:r w:rsidR="00B93480" w:rsidRPr="007543F6">
              <w:rPr>
                <w:rStyle w:val="Hyperlink"/>
                <w:noProof/>
              </w:rPr>
              <w:t>4.</w:t>
            </w:r>
            <w:r w:rsidR="00B93480">
              <w:rPr>
                <w:noProof/>
                <w:color w:val="auto"/>
                <w:lang w:val="en-GB" w:eastAsia="en-GB"/>
              </w:rPr>
              <w:tab/>
            </w:r>
            <w:r w:rsidR="00B93480" w:rsidRPr="007543F6">
              <w:rPr>
                <w:rStyle w:val="Hyperlink"/>
                <w:noProof/>
              </w:rPr>
              <w:t>Even more security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_Toc401757949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5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B93480" w:rsidRDefault="00D054BF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GB" w:eastAsia="en-GB"/>
            </w:rPr>
          </w:pPr>
          <w:hyperlink w:anchor="_Toc401757950" w:history="1">
            <w:r w:rsidR="00B93480" w:rsidRPr="007543F6">
              <w:rPr>
                <w:rStyle w:val="Hyperlink"/>
                <w:noProof/>
              </w:rPr>
              <w:t>BIBLIOGRAPHY</w:t>
            </w:r>
            <w:r w:rsidR="00B93480">
              <w:rPr>
                <w:noProof/>
                <w:webHidden/>
              </w:rPr>
              <w:tab/>
            </w:r>
            <w:r w:rsidR="00B93480">
              <w:rPr>
                <w:noProof/>
                <w:webHidden/>
              </w:rPr>
              <w:fldChar w:fldCharType="begin"/>
            </w:r>
            <w:r w:rsidR="00B93480">
              <w:rPr>
                <w:noProof/>
                <w:webHidden/>
              </w:rPr>
              <w:instrText xml:space="preserve"> PAGEREF _Toc401757950 \h </w:instrText>
            </w:r>
            <w:r w:rsidR="00B93480">
              <w:rPr>
                <w:noProof/>
                <w:webHidden/>
              </w:rPr>
            </w:r>
            <w:r w:rsidR="00B93480">
              <w:rPr>
                <w:noProof/>
                <w:webHidden/>
              </w:rPr>
              <w:fldChar w:fldCharType="separate"/>
            </w:r>
            <w:r w:rsidR="00B93480">
              <w:rPr>
                <w:noProof/>
                <w:webHidden/>
              </w:rPr>
              <w:t>5</w:t>
            </w:r>
            <w:r w:rsidR="00B93480">
              <w:rPr>
                <w:noProof/>
                <w:webHidden/>
              </w:rPr>
              <w:fldChar w:fldCharType="end"/>
            </w:r>
          </w:hyperlink>
        </w:p>
        <w:p w:rsidR="00295045" w:rsidRDefault="00295045">
          <w:r>
            <w:rPr>
              <w:b/>
              <w:bCs/>
              <w:noProof/>
            </w:rPr>
            <w:fldChar w:fldCharType="end"/>
          </w:r>
        </w:p>
      </w:sdtContent>
    </w:sdt>
    <w:p w:rsidR="00E53DE7" w:rsidRDefault="00E53DE7">
      <w:pPr>
        <w:sectPr w:rsidR="00E53DE7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E53DE7" w:rsidRDefault="00A96C23" w:rsidP="00A96C23">
      <w:pPr>
        <w:pStyle w:val="Heading1"/>
        <w:numPr>
          <w:ilvl w:val="0"/>
          <w:numId w:val="5"/>
        </w:numPr>
      </w:pPr>
      <w:bookmarkStart w:id="1" w:name="_Toc401757915"/>
      <w:r>
        <w:lastRenderedPageBreak/>
        <w:t>SOFTWARE DESIGN</w:t>
      </w:r>
      <w:bookmarkEnd w:id="1"/>
    </w:p>
    <w:p w:rsidR="00997AE2" w:rsidRDefault="00997AE2" w:rsidP="00A96C23">
      <w:pPr>
        <w:pStyle w:val="Heading2"/>
        <w:numPr>
          <w:ilvl w:val="0"/>
          <w:numId w:val="6"/>
        </w:numPr>
      </w:pPr>
      <w:bookmarkStart w:id="2" w:name="_Toc401757916"/>
      <w:r>
        <w:t>Phase Plan</w:t>
      </w:r>
      <w:bookmarkEnd w:id="2"/>
    </w:p>
    <w:p w:rsidR="00194320" w:rsidRPr="00194320" w:rsidRDefault="00194320" w:rsidP="00194320">
      <w:r>
        <w:t>// Make a simple Phase Plan before you start, describing expected activities. Use UP terminology of Inception-Elaboration-Construction and attempt to identify iterations.</w:t>
      </w:r>
    </w:p>
    <w:p w:rsidR="00A96C23" w:rsidRDefault="00A96C23" w:rsidP="00A96C23">
      <w:pPr>
        <w:pStyle w:val="Heading2"/>
        <w:numPr>
          <w:ilvl w:val="0"/>
          <w:numId w:val="6"/>
        </w:numPr>
      </w:pPr>
      <w:bookmarkStart w:id="3" w:name="_Toc401757917"/>
      <w:r>
        <w:t>The Use Cases</w:t>
      </w:r>
      <w:bookmarkEnd w:id="3"/>
    </w:p>
    <w:p w:rsidR="00194320" w:rsidRPr="00194320" w:rsidRDefault="00194320" w:rsidP="00194320">
      <w:r>
        <w:t>// at least 6 use cases, 3 fully dresses</w:t>
      </w:r>
    </w:p>
    <w:p w:rsidR="00AD6A4A" w:rsidRDefault="00AD6A4A" w:rsidP="00AD6A4A">
      <w:pPr>
        <w:pStyle w:val="Heading3"/>
        <w:numPr>
          <w:ilvl w:val="1"/>
          <w:numId w:val="6"/>
        </w:numPr>
      </w:pPr>
      <w:bookmarkStart w:id="4" w:name="_Toc401757918"/>
      <w:r>
        <w:t>Use Case Diagram</w:t>
      </w:r>
      <w:bookmarkEnd w:id="4"/>
    </w:p>
    <w:p w:rsidR="00AD6A4A" w:rsidRDefault="00AD6A4A" w:rsidP="00AD6A4A">
      <w:pPr>
        <w:pStyle w:val="Heading3"/>
        <w:numPr>
          <w:ilvl w:val="1"/>
          <w:numId w:val="6"/>
        </w:numPr>
      </w:pPr>
      <w:bookmarkStart w:id="5" w:name="_Toc401757919"/>
      <w:r>
        <w:t>Fully-dressed Use Cases</w:t>
      </w:r>
      <w:bookmarkEnd w:id="5"/>
    </w:p>
    <w:p w:rsidR="00AD6A4A" w:rsidRDefault="00AD6A4A" w:rsidP="00AD6A4A">
      <w:pPr>
        <w:pStyle w:val="Heading4"/>
        <w:numPr>
          <w:ilvl w:val="2"/>
          <w:numId w:val="6"/>
        </w:numPr>
      </w:pPr>
      <w:r>
        <w:t>Add Cottage</w:t>
      </w:r>
    </w:p>
    <w:p w:rsidR="00AD6A4A" w:rsidRPr="00AD6A4A" w:rsidRDefault="00AD6A4A" w:rsidP="00AD6A4A">
      <w:r>
        <w:t>By: Martin Nielsen</w:t>
      </w:r>
    </w:p>
    <w:p w:rsidR="00AD6A4A" w:rsidRDefault="00AD6A4A" w:rsidP="00AD6A4A">
      <w:pPr>
        <w:pStyle w:val="Heading4"/>
        <w:numPr>
          <w:ilvl w:val="2"/>
          <w:numId w:val="6"/>
        </w:numPr>
      </w:pPr>
      <w:r>
        <w:t xml:space="preserve">Reserve Cottage </w:t>
      </w:r>
    </w:p>
    <w:p w:rsidR="00AD6A4A" w:rsidRPr="00AD6A4A" w:rsidRDefault="00AD6A4A" w:rsidP="00AD6A4A">
      <w:r>
        <w:t>By: Ai Le</w:t>
      </w:r>
    </w:p>
    <w:p w:rsidR="00AD6A4A" w:rsidRDefault="00AD6A4A" w:rsidP="00AD6A4A">
      <w:pPr>
        <w:pStyle w:val="Heading4"/>
        <w:numPr>
          <w:ilvl w:val="2"/>
          <w:numId w:val="6"/>
        </w:numPr>
      </w:pPr>
      <w:r>
        <w:t xml:space="preserve">Display Cottage </w:t>
      </w:r>
    </w:p>
    <w:p w:rsidR="00AD6A4A" w:rsidRPr="00AD6A4A" w:rsidRDefault="00AD6A4A" w:rsidP="00AD6A4A">
      <w:pPr>
        <w:rPr>
          <w:rFonts w:ascii="Times New Roman" w:hAnsi="Times New Roman"/>
          <w:lang w:val="en-GB"/>
        </w:rPr>
      </w:pPr>
      <w:r>
        <w:t xml:space="preserve">By: </w:t>
      </w:r>
      <w:r>
        <w:rPr>
          <w:lang w:val="da-DK"/>
        </w:rPr>
        <w:t>Ø</w:t>
      </w:r>
      <w:r>
        <w:rPr>
          <w:rFonts w:ascii="Times New Roman" w:hAnsi="Times New Roman"/>
          <w:lang w:val="en-GB"/>
        </w:rPr>
        <w:t>rn Atlason</w:t>
      </w:r>
    </w:p>
    <w:p w:rsidR="00AD6A4A" w:rsidRDefault="00AD6A4A" w:rsidP="00AD6A4A">
      <w:pPr>
        <w:pStyle w:val="Heading3"/>
        <w:numPr>
          <w:ilvl w:val="1"/>
          <w:numId w:val="6"/>
        </w:numPr>
      </w:pPr>
      <w:bookmarkStart w:id="6" w:name="_Toc401757920"/>
      <w:r>
        <w:t>Other use cases</w:t>
      </w:r>
      <w:bookmarkEnd w:id="6"/>
      <w:r>
        <w:t xml:space="preserve"> </w:t>
      </w:r>
    </w:p>
    <w:p w:rsidR="00AD6A4A" w:rsidRDefault="00AD6A4A" w:rsidP="00AD6A4A">
      <w:r>
        <w:t>By: Christoffer Nielsen</w:t>
      </w:r>
    </w:p>
    <w:p w:rsidR="00AD6A4A" w:rsidRDefault="00AD6A4A" w:rsidP="00AD6A4A">
      <w:pPr>
        <w:pStyle w:val="Heading2"/>
        <w:numPr>
          <w:ilvl w:val="0"/>
          <w:numId w:val="6"/>
        </w:numPr>
      </w:pPr>
      <w:bookmarkStart w:id="7" w:name="_Toc401757921"/>
      <w:r>
        <w:t>Supplementary Specification</w:t>
      </w:r>
      <w:bookmarkEnd w:id="7"/>
    </w:p>
    <w:p w:rsidR="00AD6A4A" w:rsidRDefault="00194320" w:rsidP="00AD6A4A">
      <w:r>
        <w:t xml:space="preserve">// </w:t>
      </w:r>
      <w:r w:rsidR="00AD6A4A">
        <w:t>List</w:t>
      </w:r>
      <w:r>
        <w:t xml:space="preserve"> of non-functional requirements</w:t>
      </w:r>
    </w:p>
    <w:p w:rsidR="00AD6A4A" w:rsidRDefault="00AD6A4A" w:rsidP="00AD6A4A">
      <w:pPr>
        <w:pStyle w:val="Heading2"/>
        <w:numPr>
          <w:ilvl w:val="0"/>
          <w:numId w:val="6"/>
        </w:numPr>
      </w:pPr>
      <w:bookmarkStart w:id="8" w:name="_Toc401757922"/>
      <w:r>
        <w:t>The Domain Model</w:t>
      </w:r>
      <w:bookmarkEnd w:id="8"/>
    </w:p>
    <w:p w:rsidR="00AD6A4A" w:rsidRDefault="00AD6A4A" w:rsidP="00AD6A4A">
      <w:pPr>
        <w:pStyle w:val="Heading2"/>
        <w:numPr>
          <w:ilvl w:val="0"/>
          <w:numId w:val="6"/>
        </w:numPr>
      </w:pPr>
      <w:bookmarkStart w:id="9" w:name="_Toc401757923"/>
      <w:r>
        <w:t>The System Sequence Diagrams</w:t>
      </w:r>
      <w:bookmarkEnd w:id="9"/>
    </w:p>
    <w:p w:rsidR="00194320" w:rsidRPr="00194320" w:rsidRDefault="00194320" w:rsidP="00194320">
      <w:r>
        <w:t>// should include 2 SSD</w:t>
      </w:r>
    </w:p>
    <w:p w:rsidR="00AD6A4A" w:rsidRDefault="00997AE2" w:rsidP="00AD6A4A">
      <w:pPr>
        <w:pStyle w:val="Heading2"/>
        <w:numPr>
          <w:ilvl w:val="0"/>
          <w:numId w:val="6"/>
        </w:numPr>
      </w:pPr>
      <w:bookmarkStart w:id="10" w:name="_Toc401757924"/>
      <w:r>
        <w:t>The Sequence Diagrams</w:t>
      </w:r>
      <w:bookmarkEnd w:id="10"/>
    </w:p>
    <w:p w:rsidR="00194320" w:rsidRPr="00194320" w:rsidRDefault="00194320" w:rsidP="00194320">
      <w:r>
        <w:t>// should include 1 SD taken from one of the SSD above</w:t>
      </w:r>
    </w:p>
    <w:p w:rsidR="00997AE2" w:rsidRDefault="00997AE2" w:rsidP="00997AE2">
      <w:pPr>
        <w:pStyle w:val="Heading2"/>
        <w:numPr>
          <w:ilvl w:val="0"/>
          <w:numId w:val="6"/>
        </w:numPr>
      </w:pPr>
      <w:bookmarkStart w:id="11" w:name="_Toc401757925"/>
      <w:r>
        <w:t>The Design Class Diagram</w:t>
      </w:r>
      <w:bookmarkEnd w:id="11"/>
    </w:p>
    <w:p w:rsidR="00194320" w:rsidRPr="00194320" w:rsidRDefault="00194320" w:rsidP="00194320">
      <w:r>
        <w:t>// based on the Domain Model and SD. This is a first shot and need not be completed. Might include some observations about the process of making the DCD</w:t>
      </w:r>
    </w:p>
    <w:p w:rsidR="00997AE2" w:rsidRDefault="00997AE2" w:rsidP="00997AE2">
      <w:pPr>
        <w:pStyle w:val="Heading2"/>
        <w:numPr>
          <w:ilvl w:val="0"/>
          <w:numId w:val="6"/>
        </w:numPr>
      </w:pPr>
      <w:bookmarkStart w:id="12" w:name="_Toc401757926"/>
      <w:r>
        <w:t>GRASP Responsibilities</w:t>
      </w:r>
      <w:bookmarkEnd w:id="12"/>
    </w:p>
    <w:p w:rsidR="00194320" w:rsidRPr="00194320" w:rsidRDefault="00194320" w:rsidP="00194320">
      <w:r>
        <w:t>// mention at least 3 GRASP</w:t>
      </w:r>
    </w:p>
    <w:p w:rsidR="00194320" w:rsidRDefault="00194320" w:rsidP="00194320">
      <w:pPr>
        <w:pStyle w:val="Heading1"/>
        <w:numPr>
          <w:ilvl w:val="0"/>
          <w:numId w:val="5"/>
        </w:numPr>
      </w:pPr>
      <w:bookmarkStart w:id="13" w:name="_Toc401757927"/>
      <w:r>
        <w:lastRenderedPageBreak/>
        <w:t>SOFTWARE CONSTRUCTION</w:t>
      </w:r>
      <w:bookmarkEnd w:id="13"/>
    </w:p>
    <w:p w:rsidR="00194320" w:rsidRDefault="00540CEE" w:rsidP="00540CEE">
      <w:pPr>
        <w:pStyle w:val="Heading2"/>
        <w:numPr>
          <w:ilvl w:val="0"/>
          <w:numId w:val="7"/>
        </w:numPr>
      </w:pPr>
      <w:bookmarkStart w:id="14" w:name="_Toc401757928"/>
      <w:r>
        <w:t>The Class Diagram</w:t>
      </w:r>
      <w:bookmarkEnd w:id="14"/>
    </w:p>
    <w:p w:rsidR="00C73B0C" w:rsidRDefault="00C73B0C" w:rsidP="00C73B0C">
      <w:r>
        <w:t xml:space="preserve">// </w:t>
      </w:r>
      <w:r w:rsidRPr="00C73B0C">
        <w:t>A class diagram, including states/fields and methods.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15" w:name="_Toc401757929"/>
      <w:r>
        <w:t>The Database</w:t>
      </w:r>
      <w:bookmarkEnd w:id="15"/>
    </w:p>
    <w:p w:rsidR="00281A85" w:rsidRDefault="00281A85" w:rsidP="00281A85">
      <w:r>
        <w:t xml:space="preserve">// </w:t>
      </w:r>
      <w:r w:rsidRPr="00281A85">
        <w:t>A diagram of your database tables, (tip: show the design phases of the different NF)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16" w:name="_Toc401757930"/>
      <w:r>
        <w:t>The scope</w:t>
      </w:r>
      <w:bookmarkEnd w:id="16"/>
    </w:p>
    <w:p w:rsidR="00281A85" w:rsidRDefault="00281A85" w:rsidP="00281A85">
      <w:r>
        <w:t xml:space="preserve">// </w:t>
      </w:r>
      <w:r w:rsidRPr="00281A85">
        <w:t>The scope of the SWC part of the project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17" w:name="_Toc401757931"/>
      <w:r>
        <w:t>Description</w:t>
      </w:r>
      <w:bookmarkEnd w:id="17"/>
    </w:p>
    <w:p w:rsidR="00281A85" w:rsidRDefault="00281A85" w:rsidP="00281A85">
      <w:r>
        <w:t>// A thorough description of the construction of the application and a substantiated explanation of the choices you have made.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18" w:name="_Toc401757932"/>
      <w:r>
        <w:t>A review of the application</w:t>
      </w:r>
      <w:bookmarkEnd w:id="18"/>
    </w:p>
    <w:p w:rsidR="00281A85" w:rsidRDefault="00281A85" w:rsidP="00281A85">
      <w:r>
        <w:t xml:space="preserve">// </w:t>
      </w:r>
      <w:r w:rsidRPr="00281A85">
        <w:t>A careful description of what is working in the application and what is not, and why.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19" w:name="_Toc401757933"/>
      <w:r>
        <w:t>Code focus</w:t>
      </w:r>
      <w:bookmarkEnd w:id="19"/>
    </w:p>
    <w:p w:rsidR="00281A85" w:rsidRDefault="00281A85" w:rsidP="00281A85">
      <w:r>
        <w:t xml:space="preserve">// </w:t>
      </w:r>
      <w:r w:rsidRPr="00281A85">
        <w:t>A thorough description of a selected (exciting) snipped of code.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20" w:name="_Toc401757934"/>
      <w:r>
        <w:t>The User Interface</w:t>
      </w:r>
      <w:bookmarkEnd w:id="20"/>
    </w:p>
    <w:p w:rsidR="00281A85" w:rsidRDefault="00281A85" w:rsidP="00281A85">
      <w:r>
        <w:t xml:space="preserve">// </w:t>
      </w:r>
      <w:r w:rsidRPr="00281A85">
        <w:t>A description of how your GUI is constructed.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21" w:name="_Toc401757935"/>
      <w:r>
        <w:t>Application manual</w:t>
      </w:r>
      <w:bookmarkEnd w:id="21"/>
    </w:p>
    <w:p w:rsidR="00281A85" w:rsidRDefault="00281A85" w:rsidP="00281A85">
      <w:r>
        <w:t xml:space="preserve">// </w:t>
      </w:r>
      <w:r w:rsidRPr="00281A85">
        <w:t>A thorough manual for your application/GUI.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22" w:name="_Toc401757936"/>
      <w:r>
        <w:t>The correlation between construction and design</w:t>
      </w:r>
      <w:bookmarkEnd w:id="22"/>
    </w:p>
    <w:p w:rsidR="00281A85" w:rsidRDefault="00281A85" w:rsidP="00281A85">
      <w:r>
        <w:t xml:space="preserve">// </w:t>
      </w:r>
      <w:r w:rsidRPr="00281A85">
        <w:t>Correlation between software Design and software construction must be evident.</w:t>
      </w:r>
    </w:p>
    <w:p w:rsidR="00281A85" w:rsidRDefault="00281A85" w:rsidP="00281A85">
      <w:pPr>
        <w:pStyle w:val="Heading2"/>
        <w:numPr>
          <w:ilvl w:val="0"/>
          <w:numId w:val="7"/>
        </w:numPr>
      </w:pPr>
      <w:bookmarkStart w:id="23" w:name="_Toc401757937"/>
      <w:r>
        <w:t>The source code</w:t>
      </w:r>
      <w:bookmarkEnd w:id="23"/>
    </w:p>
    <w:p w:rsidR="00281A85" w:rsidRDefault="00281A85" w:rsidP="00281A85">
      <w:r>
        <w:t>// What should we put here?</w:t>
      </w:r>
    </w:p>
    <w:p w:rsidR="00814F1B" w:rsidRDefault="00814F1B" w:rsidP="00814F1B">
      <w:pPr>
        <w:pStyle w:val="Heading1"/>
        <w:numPr>
          <w:ilvl w:val="0"/>
          <w:numId w:val="5"/>
        </w:numPr>
      </w:pPr>
      <w:bookmarkStart w:id="24" w:name="_Toc401757938"/>
      <w:r>
        <w:t>IT ORGANIZATION</w:t>
      </w:r>
      <w:bookmarkEnd w:id="24"/>
    </w:p>
    <w:p w:rsidR="00814F1B" w:rsidRDefault="00814F1B" w:rsidP="00814F1B">
      <w:pPr>
        <w:pStyle w:val="Heading2"/>
        <w:numPr>
          <w:ilvl w:val="0"/>
          <w:numId w:val="8"/>
        </w:numPr>
      </w:pPr>
      <w:bookmarkStart w:id="25" w:name="_Toc401757939"/>
      <w:r>
        <w:t>The Company</w:t>
      </w:r>
      <w:bookmarkEnd w:id="25"/>
    </w:p>
    <w:p w:rsidR="00814F1B" w:rsidRDefault="00814F1B" w:rsidP="00814F1B">
      <w:pPr>
        <w:pStyle w:val="Heading3"/>
        <w:numPr>
          <w:ilvl w:val="1"/>
          <w:numId w:val="8"/>
        </w:numPr>
      </w:pPr>
      <w:bookmarkStart w:id="26" w:name="_Toc401757940"/>
      <w:r>
        <w:t>About Sunshine Resort</w:t>
      </w:r>
      <w:bookmarkEnd w:id="26"/>
    </w:p>
    <w:p w:rsidR="00814F1B" w:rsidRDefault="00814F1B" w:rsidP="00814F1B">
      <w:r>
        <w:t>// A description of the company</w:t>
      </w:r>
    </w:p>
    <w:p w:rsidR="00814F1B" w:rsidRDefault="00814F1B" w:rsidP="00814F1B">
      <w:pPr>
        <w:pStyle w:val="Heading3"/>
        <w:numPr>
          <w:ilvl w:val="1"/>
          <w:numId w:val="8"/>
        </w:numPr>
      </w:pPr>
      <w:bookmarkStart w:id="27" w:name="_Toc401757941"/>
      <w:r>
        <w:lastRenderedPageBreak/>
        <w:t>Organization structure</w:t>
      </w:r>
      <w:bookmarkEnd w:id="27"/>
    </w:p>
    <w:p w:rsidR="00814F1B" w:rsidRDefault="00814F1B" w:rsidP="00814F1B">
      <w:pPr>
        <w:pStyle w:val="Heading3"/>
        <w:numPr>
          <w:ilvl w:val="1"/>
          <w:numId w:val="8"/>
        </w:numPr>
      </w:pPr>
      <w:bookmarkStart w:id="28" w:name="_Toc401757942"/>
      <w:r>
        <w:t>SWOT analysis</w:t>
      </w:r>
      <w:bookmarkEnd w:id="28"/>
    </w:p>
    <w:p w:rsidR="00814F1B" w:rsidRDefault="00814F1B" w:rsidP="00814F1B">
      <w:pPr>
        <w:pStyle w:val="Heading3"/>
        <w:numPr>
          <w:ilvl w:val="1"/>
          <w:numId w:val="8"/>
        </w:numPr>
      </w:pPr>
      <w:bookmarkStart w:id="29" w:name="_Toc401757943"/>
      <w:r>
        <w:t>Stakeholder analysis</w:t>
      </w:r>
      <w:bookmarkEnd w:id="29"/>
    </w:p>
    <w:p w:rsidR="00814F1B" w:rsidRDefault="00814F1B" w:rsidP="00814F1B">
      <w:pPr>
        <w:pStyle w:val="Heading2"/>
        <w:numPr>
          <w:ilvl w:val="0"/>
          <w:numId w:val="8"/>
        </w:numPr>
      </w:pPr>
      <w:bookmarkStart w:id="30" w:name="_Toc401757944"/>
      <w:r>
        <w:t>Feasibility study</w:t>
      </w:r>
      <w:bookmarkEnd w:id="30"/>
    </w:p>
    <w:p w:rsidR="000D2413" w:rsidRPr="000D2413" w:rsidRDefault="000D2413" w:rsidP="000D2413">
      <w:r>
        <w:t>// Some really boring stuff here</w:t>
      </w:r>
    </w:p>
    <w:p w:rsidR="00814F1B" w:rsidRDefault="00814F1B" w:rsidP="00814F1B">
      <w:pPr>
        <w:pStyle w:val="Heading1"/>
        <w:numPr>
          <w:ilvl w:val="0"/>
          <w:numId w:val="5"/>
        </w:numPr>
      </w:pPr>
      <w:bookmarkStart w:id="31" w:name="_Toc401757945"/>
      <w:r>
        <w:t>OPERATING SYSTEM</w:t>
      </w:r>
      <w:bookmarkEnd w:id="31"/>
    </w:p>
    <w:p w:rsidR="00814F1B" w:rsidRDefault="000D2413" w:rsidP="000D2413">
      <w:pPr>
        <w:pStyle w:val="Heading2"/>
        <w:numPr>
          <w:ilvl w:val="0"/>
          <w:numId w:val="9"/>
        </w:numPr>
      </w:pPr>
      <w:bookmarkStart w:id="32" w:name="_Toc401757946"/>
      <w:r>
        <w:t>Login security</w:t>
      </w:r>
      <w:bookmarkEnd w:id="32"/>
    </w:p>
    <w:p w:rsidR="000D2413" w:rsidRDefault="000D2413" w:rsidP="000D2413">
      <w:r>
        <w:t>// Safety around login</w:t>
      </w:r>
    </w:p>
    <w:p w:rsidR="000D2413" w:rsidRDefault="000D2413" w:rsidP="000D2413">
      <w:pPr>
        <w:pStyle w:val="Heading2"/>
        <w:numPr>
          <w:ilvl w:val="0"/>
          <w:numId w:val="9"/>
        </w:numPr>
      </w:pPr>
      <w:bookmarkStart w:id="33" w:name="_Toc401757947"/>
      <w:r>
        <w:t>Against external threats</w:t>
      </w:r>
      <w:bookmarkEnd w:id="33"/>
    </w:p>
    <w:p w:rsidR="000D2413" w:rsidRDefault="000D2413" w:rsidP="000D2413">
      <w:r>
        <w:t xml:space="preserve">// </w:t>
      </w:r>
      <w:r w:rsidRPr="000D2413">
        <w:t>actions against the threats from outside, f.ex. to the safety of your data</w:t>
      </w:r>
    </w:p>
    <w:p w:rsidR="000D2413" w:rsidRDefault="000D2413" w:rsidP="000D2413">
      <w:pPr>
        <w:pStyle w:val="Heading2"/>
        <w:numPr>
          <w:ilvl w:val="0"/>
          <w:numId w:val="9"/>
        </w:numPr>
      </w:pPr>
      <w:bookmarkStart w:id="34" w:name="_Toc401757948"/>
      <w:r>
        <w:t>More security</w:t>
      </w:r>
      <w:bookmarkEnd w:id="34"/>
    </w:p>
    <w:p w:rsidR="000D2413" w:rsidRDefault="000D2413" w:rsidP="000D2413">
      <w:r>
        <w:t xml:space="preserve">// </w:t>
      </w:r>
      <w:r w:rsidRPr="000D2413">
        <w:t>explain what can be done in daily work to insure more security around your program</w:t>
      </w:r>
    </w:p>
    <w:p w:rsidR="000D2413" w:rsidRDefault="000D2413" w:rsidP="000D2413">
      <w:pPr>
        <w:pStyle w:val="Heading2"/>
        <w:numPr>
          <w:ilvl w:val="0"/>
          <w:numId w:val="9"/>
        </w:numPr>
      </w:pPr>
      <w:bookmarkStart w:id="35" w:name="_Toc401757949"/>
      <w:r>
        <w:t>Even more security</w:t>
      </w:r>
      <w:bookmarkEnd w:id="35"/>
    </w:p>
    <w:p w:rsidR="000D2413" w:rsidRDefault="000D2413" w:rsidP="000D2413">
      <w:r>
        <w:t>// explain which actions should be taken during the construction of your program to ensure high security, e.g. industrial espionage.</w:t>
      </w:r>
    </w:p>
    <w:p w:rsidR="007403AF" w:rsidRDefault="007403AF" w:rsidP="007403AF">
      <w:pPr>
        <w:pStyle w:val="Heading1"/>
      </w:pPr>
      <w:bookmarkStart w:id="36" w:name="_Toc401757950"/>
      <w:r>
        <w:t>BIBLIOGRAPHY</w:t>
      </w:r>
      <w:bookmarkEnd w:id="36"/>
    </w:p>
    <w:p w:rsidR="007403AF" w:rsidRPr="007403AF" w:rsidRDefault="007403AF" w:rsidP="007403AF">
      <w:r>
        <w:t>// List of sources used to complete the project</w:t>
      </w:r>
    </w:p>
    <w:p w:rsidR="000D2413" w:rsidRPr="000D2413" w:rsidRDefault="000D2413" w:rsidP="000D2413"/>
    <w:p w:rsidR="00814F1B" w:rsidRPr="00814F1B" w:rsidRDefault="00814F1B" w:rsidP="00814F1B">
      <w:pPr>
        <w:pStyle w:val="Heading2"/>
        <w:ind w:left="720"/>
      </w:pPr>
    </w:p>
    <w:p w:rsidR="00814F1B" w:rsidRPr="00814F1B" w:rsidRDefault="00814F1B" w:rsidP="00814F1B"/>
    <w:p w:rsidR="00AD6A4A" w:rsidRPr="00AD6A4A" w:rsidRDefault="00AD6A4A" w:rsidP="00AD6A4A"/>
    <w:sectPr w:rsidR="00AD6A4A" w:rsidRPr="00AD6A4A">
      <w:footerReference w:type="default" r:id="rId1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4BF" w:rsidRDefault="00D054BF">
      <w:pPr>
        <w:spacing w:after="0" w:line="240" w:lineRule="auto"/>
      </w:pPr>
      <w:r>
        <w:separator/>
      </w:r>
    </w:p>
  </w:endnote>
  <w:endnote w:type="continuationSeparator" w:id="0">
    <w:p w:rsidR="00D054BF" w:rsidRDefault="00D0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DE7" w:rsidRDefault="00D054BF">
    <w:pPr>
      <w:pStyle w:val="Footer"/>
    </w:pPr>
    <w:sdt>
      <w:sdtPr>
        <w:alias w:val="Title"/>
        <w:tag w:val=""/>
        <w:id w:val="280004402"/>
        <w:placeholder>
          <w:docPart w:val="6C5FAD1CE66D43AF910CA57EF27A04A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1B3E">
          <w:rPr>
            <w:lang w:val="en-GB"/>
          </w:rPr>
          <w:t>SUNSHINE RESORT PROJECT</w:t>
        </w:r>
      </w:sdtContent>
    </w:sdt>
    <w:r w:rsidR="00C94C84">
      <w:t xml:space="preserve"> - </w:t>
    </w:r>
    <w:sdt>
      <w:sdtPr>
        <w:alias w:val="Date"/>
        <w:tag w:val=""/>
        <w:id w:val="-1976370188"/>
        <w:placeholder>
          <w:docPart w:val="F3AD474FCAA04C0C974D966CFECD2DD5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12-16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295045">
          <w:t>December 2014</w:t>
        </w:r>
      </w:sdtContent>
    </w:sdt>
    <w:r w:rsidR="00C94C84">
      <w:ptab w:relativeTo="margin" w:alignment="right" w:leader="none"/>
    </w:r>
    <w:r w:rsidR="00C94C84">
      <w:fldChar w:fldCharType="begin"/>
    </w:r>
    <w:r w:rsidR="00C94C84">
      <w:instrText xml:space="preserve"> PAGE   \* MERGEFORMAT </w:instrText>
    </w:r>
    <w:r w:rsidR="00C94C84">
      <w:fldChar w:fldCharType="separate"/>
    </w:r>
    <w:r w:rsidR="008827A0">
      <w:rPr>
        <w:noProof/>
      </w:rPr>
      <w:t>5</w:t>
    </w:r>
    <w:r w:rsidR="00C94C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4BF" w:rsidRDefault="00D054BF">
      <w:pPr>
        <w:spacing w:after="0" w:line="240" w:lineRule="auto"/>
      </w:pPr>
      <w:r>
        <w:separator/>
      </w:r>
    </w:p>
  </w:footnote>
  <w:footnote w:type="continuationSeparator" w:id="0">
    <w:p w:rsidR="00D054BF" w:rsidRDefault="00D0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4A0"/>
    <w:multiLevelType w:val="hybridMultilevel"/>
    <w:tmpl w:val="C898F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71AB8"/>
    <w:multiLevelType w:val="hybridMultilevel"/>
    <w:tmpl w:val="886AB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12A42"/>
    <w:multiLevelType w:val="hybridMultilevel"/>
    <w:tmpl w:val="43C0A150"/>
    <w:lvl w:ilvl="0" w:tplc="5A7EE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47934"/>
    <w:multiLevelType w:val="multilevel"/>
    <w:tmpl w:val="09627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D5054DB"/>
    <w:multiLevelType w:val="multilevel"/>
    <w:tmpl w:val="91EC8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77206231"/>
    <w:multiLevelType w:val="hybridMultilevel"/>
    <w:tmpl w:val="581A7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3E"/>
    <w:rsid w:val="000D2413"/>
    <w:rsid w:val="00194320"/>
    <w:rsid w:val="00281A85"/>
    <w:rsid w:val="00295045"/>
    <w:rsid w:val="00540CEE"/>
    <w:rsid w:val="00681B3E"/>
    <w:rsid w:val="007403AF"/>
    <w:rsid w:val="00814F1B"/>
    <w:rsid w:val="008827A0"/>
    <w:rsid w:val="00997AE2"/>
    <w:rsid w:val="00A96C23"/>
    <w:rsid w:val="00AD6A4A"/>
    <w:rsid w:val="00B93480"/>
    <w:rsid w:val="00C73B0C"/>
    <w:rsid w:val="00C94C84"/>
    <w:rsid w:val="00D054BF"/>
    <w:rsid w:val="00E53DE7"/>
    <w:rsid w:val="00F0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E9EF7-1140-4696-8B67-3C4F7578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F04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5FAD1CE66D43AF910CA57EF27A0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F3261-8BEC-456A-B96D-E8A761B32BEB}"/>
      </w:docPartPr>
      <w:docPartBody>
        <w:p w:rsidR="0094381E" w:rsidRDefault="00F302EA">
          <w:pPr>
            <w:pStyle w:val="6C5FAD1CE66D43AF910CA57EF27A04AD"/>
          </w:pPr>
          <w:r>
            <w:t>[Business Plan Title]</w:t>
          </w:r>
        </w:p>
      </w:docPartBody>
    </w:docPart>
    <w:docPart>
      <w:docPartPr>
        <w:name w:val="F3AD474FCAA04C0C974D966CFECD2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E29C5-3998-4C9E-A9C3-473BDFF4FB97}"/>
      </w:docPartPr>
      <w:docPartBody>
        <w:p w:rsidR="0094381E" w:rsidRDefault="00F302EA">
          <w:pPr>
            <w:pStyle w:val="F3AD474FCAA04C0C974D966CFECD2DD5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09"/>
    <w:rsid w:val="001E2653"/>
    <w:rsid w:val="0094381E"/>
    <w:rsid w:val="00DB7309"/>
    <w:rsid w:val="00F3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FB2CF843FF463BA313977232AADBC0">
    <w:name w:val="0BFB2CF843FF463BA313977232AADBC0"/>
  </w:style>
  <w:style w:type="paragraph" w:customStyle="1" w:styleId="4DD55C6FD24D464395341076F1577661">
    <w:name w:val="4DD55C6FD24D464395341076F1577661"/>
  </w:style>
  <w:style w:type="paragraph" w:customStyle="1" w:styleId="75A46F22DDC24113B9DB8005A157CED1">
    <w:name w:val="75A46F22DDC24113B9DB8005A157CED1"/>
  </w:style>
  <w:style w:type="paragraph" w:customStyle="1" w:styleId="D8A4759730D0426B8CC4AD554C060340">
    <w:name w:val="D8A4759730D0426B8CC4AD554C060340"/>
  </w:style>
  <w:style w:type="paragraph" w:customStyle="1" w:styleId="BC8B796BFBE147AAB840B3A58122C971">
    <w:name w:val="BC8B796BFBE147AAB840B3A58122C971"/>
  </w:style>
  <w:style w:type="paragraph" w:customStyle="1" w:styleId="52D9D967BCFD4DAB93D2BC23D2359F4E">
    <w:name w:val="52D9D967BCFD4DAB93D2BC23D2359F4E"/>
  </w:style>
  <w:style w:type="paragraph" w:customStyle="1" w:styleId="F0E8B4ED7C5544AA846A93A7414A65E3">
    <w:name w:val="F0E8B4ED7C5544AA846A93A7414A65E3"/>
  </w:style>
  <w:style w:type="paragraph" w:customStyle="1" w:styleId="F57E747BB0B74AAEB0DB23121459451A">
    <w:name w:val="F57E747BB0B74AAEB0DB23121459451A"/>
  </w:style>
  <w:style w:type="paragraph" w:customStyle="1" w:styleId="6C5FAD1CE66D43AF910CA57EF27A04AD">
    <w:name w:val="6C5FAD1CE66D43AF910CA57EF27A04AD"/>
  </w:style>
  <w:style w:type="paragraph" w:customStyle="1" w:styleId="F3AD474FCAA04C0C974D966CFECD2DD5">
    <w:name w:val="F3AD474FCAA04C0C974D966CFECD2DD5"/>
  </w:style>
  <w:style w:type="paragraph" w:customStyle="1" w:styleId="2B44C4851A604F15AD2E32A8D617C752">
    <w:name w:val="2B44C4851A604F15AD2E32A8D617C752"/>
    <w:rsid w:val="00DB7309"/>
  </w:style>
  <w:style w:type="paragraph" w:customStyle="1" w:styleId="87465D8491564E898F80E25D0C9F3230">
    <w:name w:val="87465D8491564E898F80E25D0C9F3230"/>
    <w:rsid w:val="00DB7309"/>
  </w:style>
  <w:style w:type="paragraph" w:customStyle="1" w:styleId="0C6966DF1510457CA399E9ECF7D2C785">
    <w:name w:val="0C6966DF1510457CA399E9ECF7D2C785"/>
    <w:rsid w:val="00DB7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2014-12-16T00:00:00</PublishDate>
  <Abstract/>
  <CompanyAddress>Group 3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EA6D4-CD02-4848-A316-9BC18C6E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64</TotalTime>
  <Pages>6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SUNSHINE RESORT PROJECT</vt:lpstr>
    </vt:vector>
  </TitlesOfParts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SUNSHINE RESORT PROJECT</dc:title>
  <dc:subject>DAT14W</dc:subject>
  <dc:creator>Ai Le</dc:creator>
  <cp:keywords/>
  <dc:description/>
  <cp:lastModifiedBy>Ai Le</cp:lastModifiedBy>
  <cp:revision>10</cp:revision>
  <dcterms:created xsi:type="dcterms:W3CDTF">2014-10-22T13:15:00Z</dcterms:created>
  <dcterms:modified xsi:type="dcterms:W3CDTF">2014-12-09T09:45:00Z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